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039A5B5A"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290672">
        <w:rPr>
          <w:sz w:val="28"/>
          <w:szCs w:val="28"/>
        </w:rPr>
        <w:t>201</w:t>
      </w:r>
      <w:r w:rsidR="0003119E">
        <w:rPr>
          <w:sz w:val="28"/>
          <w:szCs w:val="28"/>
        </w:rPr>
        <w:t>8</w:t>
      </w:r>
    </w:p>
    <w:tbl>
      <w:tblPr>
        <w:tblW w:w="0" w:type="auto"/>
        <w:tblInd w:w="250" w:type="dxa"/>
        <w:tblLayout w:type="fixed"/>
        <w:tblLook w:val="0000" w:firstRow="0" w:lastRow="0" w:firstColumn="0" w:lastColumn="0" w:noHBand="0" w:noVBand="0"/>
      </w:tblPr>
      <w:tblGrid>
        <w:gridCol w:w="2693"/>
        <w:gridCol w:w="4111"/>
        <w:gridCol w:w="2693"/>
      </w:tblGrid>
      <w:tr w:rsidR="00BF22B5" w14:paraId="1874B094" w14:textId="77777777">
        <w:trPr>
          <w:trHeight w:val="329"/>
        </w:trPr>
        <w:tc>
          <w:tcPr>
            <w:tcW w:w="2693" w:type="dxa"/>
          </w:tcPr>
          <w:p w14:paraId="00D2E504" w14:textId="77777777" w:rsidR="00BF22B5" w:rsidRPr="001E7431" w:rsidRDefault="00BF22B5" w:rsidP="00BF22B5">
            <w:pPr>
              <w:pStyle w:val="ISMIRAuthor"/>
              <w:rPr>
                <w:szCs w:val="24"/>
              </w:rPr>
            </w:pPr>
            <w:r w:rsidRPr="001E7431">
              <w:rPr>
                <w:szCs w:val="24"/>
              </w:rPr>
              <w:t>First author</w:t>
            </w:r>
          </w:p>
        </w:tc>
        <w:tc>
          <w:tcPr>
            <w:tcW w:w="4111" w:type="dxa"/>
          </w:tcPr>
          <w:p w14:paraId="35A87158" w14:textId="77777777" w:rsidR="00BF22B5" w:rsidRPr="001E7431" w:rsidRDefault="00BF22B5" w:rsidP="00BF22B5">
            <w:pPr>
              <w:pStyle w:val="ISMIRAuthor"/>
              <w:rPr>
                <w:szCs w:val="24"/>
              </w:rPr>
            </w:pPr>
            <w:r w:rsidRPr="001E7431">
              <w:rPr>
                <w:szCs w:val="24"/>
              </w:rPr>
              <w:t>Second author</w:t>
            </w:r>
          </w:p>
        </w:tc>
        <w:tc>
          <w:tcPr>
            <w:tcW w:w="2693"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B25555">
        <w:trPr>
          <w:trHeight w:val="1346"/>
        </w:trPr>
        <w:tc>
          <w:tcPr>
            <w:tcW w:w="2693"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11"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693"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77777777" w:rsidR="00BF22B5" w:rsidRPr="00F47FDD" w:rsidRDefault="00BF22B5" w:rsidP="00BF22B5">
      <w:pPr>
        <w:pStyle w:val="BodyText"/>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2D114537" w:rsidR="005C22F2" w:rsidRDefault="00BF22B5" w:rsidP="00FD4712">
      <w:pPr>
        <w:pStyle w:val="BodyText"/>
      </w:pPr>
      <w:r w:rsidRPr="00F47FDD">
        <w:t xml:space="preserve">This template includes all the information about formatting manuscripts for the ISMIR </w:t>
      </w:r>
      <w:r w:rsidR="00290672">
        <w:t>201</w:t>
      </w:r>
      <w:r w:rsidR="0003119E">
        <w:t>8</w:t>
      </w:r>
      <w:r w:rsidR="005029DA">
        <w:t xml:space="preserve"> Conference</w:t>
      </w:r>
      <w:r w:rsidRPr="00F47FDD">
        <w:t xml:space="preserve">. Please follow these guidelines to give the final proceedings a uniform look. </w:t>
      </w:r>
      <w:r w:rsidR="00994033">
        <w:t>Most of the requ</w:t>
      </w:r>
      <w:bookmarkStart w:id="0" w:name="_GoBack"/>
      <w:bookmarkEnd w:id="0"/>
      <w:r w:rsidR="00994033">
        <w:t xml:space="preserve">ired formatting is achieved automatically by using the supplied style file (LATEX) or template (Word). </w:t>
      </w:r>
      <w:r w:rsidRPr="00F47FDD">
        <w:t>If you have an</w:t>
      </w:r>
      <w:r w:rsidRPr="005B3063">
        <w:t xml:space="preserve">y questions, please contact </w:t>
      </w:r>
      <w:r w:rsidR="00A35226">
        <w:t>the Program Committee (ismir</w:t>
      </w:r>
      <w:r w:rsidR="0003119E">
        <w:t>2018</w:t>
      </w:r>
      <w:r w:rsidR="00A35226">
        <w:t>-papers@ismir.net)</w:t>
      </w:r>
      <w:r w:rsidRPr="005B3063">
        <w:t>.</w:t>
      </w:r>
      <w:r w:rsidRPr="005B3063">
        <w:rPr>
          <w:rFonts w:hint="eastAsia"/>
          <w:lang w:eastAsia="ja-JP"/>
        </w:rPr>
        <w:t xml:space="preserve"> </w:t>
      </w:r>
      <w:r w:rsidRPr="005B3063">
        <w:t xml:space="preserve">This template can be downloaded from the ISMIR </w:t>
      </w:r>
      <w:r w:rsidR="00290672">
        <w:t>201</w:t>
      </w:r>
      <w:r w:rsidR="0003119E">
        <w:t>8</w:t>
      </w:r>
      <w:r w:rsidRPr="005B3063">
        <w:t xml:space="preserve"> web site (</w:t>
      </w:r>
      <w:hyperlink r:id="rId10" w:history="1">
        <w:r w:rsidR="009A6746" w:rsidRPr="006F72BA">
          <w:rPr>
            <w:rStyle w:val="Hyperlink"/>
          </w:rPr>
          <w:t>http://ismir2018</w:t>
        </w:r>
        <w:r w:rsidR="009A6746" w:rsidRPr="006F72BA">
          <w:rPr>
            <w:rStyle w:val="Hyperlink"/>
          </w:rPr>
          <w:t>.</w:t>
        </w:r>
        <w:r w:rsidR="009A6746" w:rsidRPr="006F72BA">
          <w:rPr>
            <w:rStyle w:val="Hyperlink"/>
          </w:rPr>
          <w:t>ismir.net</w:t>
        </w:r>
      </w:hyperlink>
      <w:r w:rsidRPr="005B3063">
        <w:t>).</w:t>
      </w:r>
      <w:r w:rsidR="00FD4712">
        <w:t xml:space="preserve"> </w:t>
      </w: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2DC99522" w:rsidR="005D2325" w:rsidRDefault="005D2325" w:rsidP="005D2325">
      <w:pPr>
        <w:pStyle w:val="First-LevelHeadings"/>
      </w:pPr>
      <w:r>
        <w:t>PAPER LENGTH</w:t>
      </w:r>
      <w:r w:rsidR="005C22F2">
        <w:t xml:space="preserve"> &amp; File Size</w:t>
      </w:r>
    </w:p>
    <w:p w14:paraId="3307A89D" w14:textId="4C15DCFE" w:rsidR="005D2325" w:rsidRPr="00E814ED" w:rsidRDefault="00F538FE" w:rsidP="00E814ED">
      <w:pPr>
        <w:pStyle w:val="BodyText"/>
        <w:rPr>
          <w:color w:val="FF0000"/>
        </w:rPr>
      </w:pPr>
      <w:r>
        <w:t>W</w:t>
      </w:r>
      <w:r w:rsidR="00E814ED">
        <w:t>e adopt a “(6+</w:t>
      </w:r>
      <w:r w:rsidR="007006EF">
        <w:t>n</w:t>
      </w:r>
      <w:r w:rsidR="00E814ED">
        <w:t xml:space="preserve">)-page policy” for ISMIR </w:t>
      </w:r>
      <w:r w:rsidR="00290672">
        <w:t>201</w:t>
      </w:r>
      <w:r w:rsidR="0003119E">
        <w:t>8</w:t>
      </w:r>
      <w:r w:rsidR="00E814ED">
        <w:t xml:space="preserve">. </w:t>
      </w:r>
      <w:r w:rsidR="007006EF">
        <w:t>That is,</w:t>
      </w:r>
      <w:r w:rsidR="007006EF" w:rsidRPr="007006EF">
        <w:t xml:space="preserve"> each paper may have a maximum of six pages of technical content (including figures and tables) </w:t>
      </w:r>
      <w:r w:rsidR="007006EF" w:rsidRPr="007006EF">
        <w:rPr>
          <w:color w:val="FF0000"/>
        </w:rPr>
        <w:t>with additional optional pages that contain only references and acknowledgments. Note that acknowledgments should not be included in the anonymized submission.</w:t>
      </w:r>
      <w:r w:rsidR="007006EF" w:rsidRPr="007006EF">
        <w:t xml:space="preserve"> </w:t>
      </w:r>
    </w:p>
    <w:p w14:paraId="28C878A8" w14:textId="1DA12A1B" w:rsidR="005C22F2" w:rsidRPr="00FD4712" w:rsidRDefault="005C22F2" w:rsidP="005C22F2">
      <w:pPr>
        <w:pStyle w:val="BodyText"/>
        <w:ind w:firstLine="420"/>
      </w:pPr>
      <w:r w:rsidRPr="00FD4712">
        <w:t xml:space="preserve">Paper should be submitted as PDFs and the </w:t>
      </w:r>
      <w:r w:rsidRPr="00760183">
        <w:rPr>
          <w:color w:val="FF0000"/>
        </w:rPr>
        <w:t xml:space="preserve">file size is limited to </w:t>
      </w:r>
      <w:r w:rsidR="00F538FE">
        <w:rPr>
          <w:color w:val="FF0000"/>
        </w:rPr>
        <w:t>4</w:t>
      </w:r>
      <w:r w:rsidRPr="00760183">
        <w:rPr>
          <w:color w:val="FF0000"/>
        </w:rPr>
        <w:t>MB</w:t>
      </w:r>
      <w:r w:rsidRPr="00FD4712">
        <w:t>. Please compress images and figures as necessary before submitting.</w:t>
      </w:r>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BodyText"/>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74731B1F">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0DEBF6E"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or ISMIR 201</w:t>
                            </w:r>
                            <w:r w:rsidR="0003119E">
                              <w:rPr>
                                <w:color w:val="FF0000"/>
                                <w:sz w:val="16"/>
                                <w:szCs w:val="16"/>
                                <w:lang w:val="en-GB" w:eastAsia="es-ES"/>
                              </w:rPr>
                              <w:t>8</w:t>
                            </w:r>
                            <w:r w:rsidR="00AA1C28" w:rsidRPr="00CF41F0">
                              <w:rPr>
                                <w:color w:val="FF0000"/>
                                <w:sz w:val="16"/>
                                <w:szCs w:val="16"/>
                                <w:lang w:val="en-GB" w:eastAsia="es-ES"/>
                              </w:rPr>
                              <w:t>”</w:t>
                            </w:r>
                            <w:r w:rsidR="00AA1C28">
                              <w:rPr>
                                <w:sz w:val="16"/>
                                <w:szCs w:val="16"/>
                                <w:lang w:val="en-GB" w:eastAsia="es-ES"/>
                              </w:rPr>
                              <w:t>,</w:t>
                            </w:r>
                            <w:r w:rsidR="0003119E">
                              <w:rPr>
                                <w:sz w:val="16"/>
                                <w:szCs w:val="16"/>
                                <w:lang w:val="en-GB" w:eastAsia="es-ES"/>
                              </w:rPr>
                              <w:t xml:space="preserve"> 19</w:t>
                            </w:r>
                            <w:r>
                              <w:rPr>
                                <w:sz w:val="16"/>
                                <w:szCs w:val="16"/>
                                <w:lang w:val="en-GB" w:eastAsia="es-ES"/>
                              </w:rPr>
                              <w:t>th International Society for Music Inform</w:t>
                            </w:r>
                            <w:r w:rsidR="005B74E9">
                              <w:rPr>
                                <w:sz w:val="16"/>
                                <w:szCs w:val="16"/>
                                <w:lang w:val="en-GB" w:eastAsia="es-ES"/>
                              </w:rPr>
                              <w:t xml:space="preserve">ation Retrieval Conference, </w:t>
                            </w:r>
                            <w:r w:rsidR="0003119E">
                              <w:rPr>
                                <w:sz w:val="16"/>
                                <w:szCs w:val="16"/>
                                <w:lang w:val="en-GB" w:eastAsia="es-ES"/>
                              </w:rPr>
                              <w:t>Paris</w:t>
                            </w:r>
                            <w:r w:rsidR="00F833C2">
                              <w:rPr>
                                <w:sz w:val="16"/>
                                <w:szCs w:val="16"/>
                                <w:lang w:val="en-GB" w:eastAsia="es-ES"/>
                              </w:rPr>
                              <w:t xml:space="preserve">, </w:t>
                            </w:r>
                            <w:r w:rsidR="0003119E">
                              <w:rPr>
                                <w:sz w:val="16"/>
                                <w:szCs w:val="16"/>
                                <w:lang w:val="en-GB" w:eastAsia="es-ES"/>
                              </w:rPr>
                              <w:t>France</w:t>
                            </w:r>
                            <w:r w:rsidR="00F833C2">
                              <w:rPr>
                                <w:sz w:val="16"/>
                                <w:szCs w:val="16"/>
                                <w:lang w:val="en-GB" w:eastAsia="es-ES"/>
                              </w:rPr>
                              <w:t xml:space="preserve">, </w:t>
                            </w:r>
                            <w:r w:rsidR="0003119E">
                              <w:rPr>
                                <w:sz w:val="16"/>
                                <w:szCs w:val="16"/>
                                <w:lang w:val="en-GB" w:eastAsia="es-ES"/>
                              </w:rPr>
                              <w:t>2018</w:t>
                            </w:r>
                            <w:r>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" o:allowoverlap="f" stroked="f">
                <v:textbox inset="0,0,0,0">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0DEBF6E"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or ISMIR 201</w:t>
                      </w:r>
                      <w:r w:rsidR="0003119E">
                        <w:rPr>
                          <w:color w:val="FF0000"/>
                          <w:sz w:val="16"/>
                          <w:szCs w:val="16"/>
                          <w:lang w:val="en-GB" w:eastAsia="es-ES"/>
                        </w:rPr>
                        <w:t>8</w:t>
                      </w:r>
                      <w:r w:rsidR="00AA1C28" w:rsidRPr="00CF41F0">
                        <w:rPr>
                          <w:color w:val="FF0000"/>
                          <w:sz w:val="16"/>
                          <w:szCs w:val="16"/>
                          <w:lang w:val="en-GB" w:eastAsia="es-ES"/>
                        </w:rPr>
                        <w:t>”</w:t>
                      </w:r>
                      <w:r w:rsidR="00AA1C28">
                        <w:rPr>
                          <w:sz w:val="16"/>
                          <w:szCs w:val="16"/>
                          <w:lang w:val="en-GB" w:eastAsia="es-ES"/>
                        </w:rPr>
                        <w:t>,</w:t>
                      </w:r>
                      <w:r w:rsidR="0003119E">
                        <w:rPr>
                          <w:sz w:val="16"/>
                          <w:szCs w:val="16"/>
                          <w:lang w:val="en-GB" w:eastAsia="es-ES"/>
                        </w:rPr>
                        <w:t xml:space="preserve"> 19</w:t>
                      </w:r>
                      <w:r>
                        <w:rPr>
                          <w:sz w:val="16"/>
                          <w:szCs w:val="16"/>
                          <w:lang w:val="en-GB" w:eastAsia="es-ES"/>
                        </w:rPr>
                        <w:t>th International Society for Music Inform</w:t>
                      </w:r>
                      <w:r w:rsidR="005B74E9">
                        <w:rPr>
                          <w:sz w:val="16"/>
                          <w:szCs w:val="16"/>
                          <w:lang w:val="en-GB" w:eastAsia="es-ES"/>
                        </w:rPr>
                        <w:t xml:space="preserve">ation Retrieval Conference, </w:t>
                      </w:r>
                      <w:r w:rsidR="0003119E">
                        <w:rPr>
                          <w:sz w:val="16"/>
                          <w:szCs w:val="16"/>
                          <w:lang w:val="en-GB" w:eastAsia="es-ES"/>
                        </w:rPr>
                        <w:t>Paris</w:t>
                      </w:r>
                      <w:r w:rsidR="00F833C2">
                        <w:rPr>
                          <w:sz w:val="16"/>
                          <w:szCs w:val="16"/>
                          <w:lang w:val="en-GB" w:eastAsia="es-ES"/>
                        </w:rPr>
                        <w:t xml:space="preserve">, </w:t>
                      </w:r>
                      <w:r w:rsidR="0003119E">
                        <w:rPr>
                          <w:sz w:val="16"/>
                          <w:szCs w:val="16"/>
                          <w:lang w:val="en-GB" w:eastAsia="es-ES"/>
                        </w:rPr>
                        <w:t>France</w:t>
                      </w:r>
                      <w:r w:rsidR="00F833C2">
                        <w:rPr>
                          <w:sz w:val="16"/>
                          <w:szCs w:val="16"/>
                          <w:lang w:val="en-GB" w:eastAsia="es-ES"/>
                        </w:rPr>
                        <w:t xml:space="preserve">, </w:t>
                      </w:r>
                      <w:r w:rsidR="0003119E">
                        <w:rPr>
                          <w:sz w:val="16"/>
                          <w:szCs w:val="16"/>
                          <w:lang w:val="en-GB" w:eastAsia="es-ES"/>
                        </w:rPr>
                        <w:t>2018</w:t>
                      </w:r>
                      <w:r>
                        <w:rPr>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lastRenderedPageBreak/>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t>Using more than three levels of headings is highly discouraged.</w:t>
      </w:r>
    </w:p>
    <w:p w14:paraId="0F28A5AC" w14:textId="77777777" w:rsidR="00BF22B5" w:rsidRPr="00F47FDD" w:rsidRDefault="00BF22B5" w:rsidP="00003ADF">
      <w:pPr>
        <w:pStyle w:val="First-LevelHeadings"/>
      </w:pPr>
      <w:r w:rsidRPr="00F47FDD">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053E7CCC" w:rsidR="00BF22B5" w:rsidRPr="00F47FDD" w:rsidRDefault="00290672" w:rsidP="005C5B43">
            <w:pPr>
              <w:pStyle w:val="BodyText"/>
              <w:keepNext/>
              <w:spacing w:line="259" w:lineRule="auto"/>
              <w:rPr>
                <w:lang w:eastAsia="ja-JP"/>
              </w:rPr>
            </w:pPr>
            <w:r>
              <w:rPr>
                <w:lang w:eastAsia="ja-JP"/>
              </w:rPr>
              <w:t>201</w:t>
            </w:r>
            <w:r w:rsidR="0003119E">
              <w:rPr>
                <w:lang w:eastAsia="ja-JP"/>
              </w:rPr>
              <w:t>8</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984819" w:rsidP="00C31857">
      <w:pPr>
        <w:pStyle w:val="BodyText"/>
        <w:spacing w:before="120" w:line="259" w:lineRule="auto"/>
        <w:jc w:val="right"/>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12.8pt;mso-width-percent:0;mso-height-percent:0;mso-width-percent:0;mso-height-percent:0" o:ole="">
            <v:imagedata r:id="rId14" o:title=""/>
          </v:shape>
          <o:OLEObject Type="Embed" ProgID="Equation.3" ShapeID="_x0000_i1025" DrawAspect="Content" ObjectID="_1579347193" r:id="rId15"/>
        </w:object>
      </w:r>
      <w:r w:rsidR="00BF22B5"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BodyText"/>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BodyText"/>
        <w:spacing w:line="259" w:lineRule="auto"/>
        <w:ind w:firstLine="227"/>
      </w:pPr>
      <w:r>
        <w:t xml:space="preserve">When the following words appear in the conference publication titles, please abbreviate them: Proceedings -&gt; Proc.; Record -&gt; Rec.; Symposium -&gt; </w:t>
      </w:r>
      <w:proofErr w:type="spellStart"/>
      <w:r>
        <w:t>Symp</w:t>
      </w:r>
      <w:proofErr w:type="spellEnd"/>
      <w:r>
        <w:t>.; Technical Digest -&gt; Tech. Dig.; Technical Paper -&gt; Tech. Paper; First -&gt; 1st; Second -&gt; 2nd; Third -&gt; 3rd; Fourth/nth -&gt; 4th/nth.</w:t>
      </w:r>
    </w:p>
    <w:p w14:paraId="42C68F60" w14:textId="10037607" w:rsidR="00F8014C" w:rsidRPr="00F8014C" w:rsidRDefault="00F8014C" w:rsidP="00F8014C">
      <w:pPr>
        <w:pStyle w:val="BodyText"/>
        <w:spacing w:line="259" w:lineRule="auto"/>
        <w:ind w:firstLine="227"/>
        <w:rPr>
          <w:color w:val="FF0000"/>
          <w:lang w:eastAsia="ja-JP"/>
        </w:rPr>
      </w:pPr>
      <w:r w:rsidRPr="00F8014C">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36445" w14:textId="77777777" w:rsidR="00984819" w:rsidRDefault="00984819">
      <w:r>
        <w:separator/>
      </w:r>
    </w:p>
  </w:endnote>
  <w:endnote w:type="continuationSeparator" w:id="0">
    <w:p w14:paraId="762214C2" w14:textId="77777777" w:rsidR="00984819" w:rsidRDefault="0098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005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260CB" w14:textId="77777777" w:rsidR="00984819" w:rsidRDefault="00984819">
      <w:r>
        <w:separator/>
      </w:r>
    </w:p>
  </w:footnote>
  <w:footnote w:type="continuationSeparator" w:id="0">
    <w:p w14:paraId="1225A974" w14:textId="77777777" w:rsidR="00984819" w:rsidRDefault="00984819">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85879"/>
    <w:rsid w:val="00091866"/>
    <w:rsid w:val="000A6DEB"/>
    <w:rsid w:val="000B61D5"/>
    <w:rsid w:val="000C2DD3"/>
    <w:rsid w:val="000F5B87"/>
    <w:rsid w:val="00111738"/>
    <w:rsid w:val="0011619C"/>
    <w:rsid w:val="001331E7"/>
    <w:rsid w:val="00135D33"/>
    <w:rsid w:val="00143C6F"/>
    <w:rsid w:val="001445EE"/>
    <w:rsid w:val="00167702"/>
    <w:rsid w:val="00191680"/>
    <w:rsid w:val="00193C57"/>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22F2"/>
    <w:rsid w:val="005C5B43"/>
    <w:rsid w:val="005D1A7D"/>
    <w:rsid w:val="005D2325"/>
    <w:rsid w:val="005F3BC5"/>
    <w:rsid w:val="00602EF7"/>
    <w:rsid w:val="0060585D"/>
    <w:rsid w:val="006350B3"/>
    <w:rsid w:val="006956BC"/>
    <w:rsid w:val="006A7583"/>
    <w:rsid w:val="006A7AD8"/>
    <w:rsid w:val="006C0D70"/>
    <w:rsid w:val="006C3045"/>
    <w:rsid w:val="006D27B1"/>
    <w:rsid w:val="007006EF"/>
    <w:rsid w:val="00700828"/>
    <w:rsid w:val="0070335C"/>
    <w:rsid w:val="00704300"/>
    <w:rsid w:val="00733AB3"/>
    <w:rsid w:val="00760183"/>
    <w:rsid w:val="00766D5E"/>
    <w:rsid w:val="0078276A"/>
    <w:rsid w:val="00791D7F"/>
    <w:rsid w:val="007E4294"/>
    <w:rsid w:val="00862162"/>
    <w:rsid w:val="00867B9F"/>
    <w:rsid w:val="008E3809"/>
    <w:rsid w:val="008E64A9"/>
    <w:rsid w:val="008F029B"/>
    <w:rsid w:val="00933A90"/>
    <w:rsid w:val="009602F2"/>
    <w:rsid w:val="00984819"/>
    <w:rsid w:val="00994033"/>
    <w:rsid w:val="009A4B95"/>
    <w:rsid w:val="009A6746"/>
    <w:rsid w:val="009C2526"/>
    <w:rsid w:val="009C27D0"/>
    <w:rsid w:val="009E3E82"/>
    <w:rsid w:val="009F4282"/>
    <w:rsid w:val="00A116BF"/>
    <w:rsid w:val="00A163D8"/>
    <w:rsid w:val="00A35226"/>
    <w:rsid w:val="00A55446"/>
    <w:rsid w:val="00A5604E"/>
    <w:rsid w:val="00A66A48"/>
    <w:rsid w:val="00A84698"/>
    <w:rsid w:val="00AA1C28"/>
    <w:rsid w:val="00AD42CD"/>
    <w:rsid w:val="00AE09A7"/>
    <w:rsid w:val="00AF2F97"/>
    <w:rsid w:val="00AF454E"/>
    <w:rsid w:val="00B25555"/>
    <w:rsid w:val="00BC6516"/>
    <w:rsid w:val="00BF22B5"/>
    <w:rsid w:val="00BF3C99"/>
    <w:rsid w:val="00C0722A"/>
    <w:rsid w:val="00C31857"/>
    <w:rsid w:val="00C85999"/>
    <w:rsid w:val="00CB62BC"/>
    <w:rsid w:val="00CF23F1"/>
    <w:rsid w:val="00CF41F0"/>
    <w:rsid w:val="00CF4B8E"/>
    <w:rsid w:val="00CF594C"/>
    <w:rsid w:val="00D26F2B"/>
    <w:rsid w:val="00D31494"/>
    <w:rsid w:val="00D866D0"/>
    <w:rsid w:val="00D901B0"/>
    <w:rsid w:val="00DA356C"/>
    <w:rsid w:val="00DF0DBA"/>
    <w:rsid w:val="00E176C2"/>
    <w:rsid w:val="00E372CC"/>
    <w:rsid w:val="00E55D25"/>
    <w:rsid w:val="00E773CA"/>
    <w:rsid w:val="00E814ED"/>
    <w:rsid w:val="00E86BEC"/>
    <w:rsid w:val="00E87D40"/>
    <w:rsid w:val="00EA0FB6"/>
    <w:rsid w:val="00EB2198"/>
    <w:rsid w:val="00EB77D3"/>
    <w:rsid w:val="00EC1E9D"/>
    <w:rsid w:val="00F10795"/>
    <w:rsid w:val="00F25BE0"/>
    <w:rsid w:val="00F33C43"/>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styleId="UnresolvedMention">
    <w:name w:val="Unresolved Mention"/>
    <w:basedOn w:val="DefaultParagraphFont"/>
    <w:uiPriority w:val="99"/>
    <w:semiHidden/>
    <w:unhideWhenUsed/>
    <w:rsid w:val="000311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ismir2018.ismir.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D39FC-7E72-6949-A381-C93F5A01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0</TotalTime>
  <Pages>2</Pages>
  <Words>901</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Microsoft Office User</cp:lastModifiedBy>
  <cp:revision>15</cp:revision>
  <cp:lastPrinted>2014-06-04T17:31:00Z</cp:lastPrinted>
  <dcterms:created xsi:type="dcterms:W3CDTF">2016-05-23T00:58:00Z</dcterms:created>
  <dcterms:modified xsi:type="dcterms:W3CDTF">2018-02-05T13:47:00Z</dcterms:modified>
</cp:coreProperties>
</file>